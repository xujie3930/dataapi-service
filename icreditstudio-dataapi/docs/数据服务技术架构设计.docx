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0E8E" w14:textId="77777777" w:rsidR="001E0DB6" w:rsidRDefault="001E0DB6" w:rsidP="008576C6"/>
    <w:p w14:paraId="1C474238" w14:textId="77777777" w:rsidR="008576C6" w:rsidRDefault="008576C6" w:rsidP="008576C6">
      <w:pPr>
        <w:pStyle w:val="10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14:paraId="74C40FB8" w14:textId="77777777" w:rsidR="008576C6" w:rsidRDefault="008576C6" w:rsidP="008576C6">
      <w:pPr>
        <w:pStyle w:val="2"/>
      </w:pPr>
      <w:r>
        <w:rPr>
          <w:rFonts w:hint="eastAsia"/>
        </w:rPr>
        <w:t>标题2</w:t>
      </w:r>
    </w:p>
    <w:p w14:paraId="209BFA96" w14:textId="77777777" w:rsidR="008576C6" w:rsidRDefault="008576C6" w:rsidP="008576C6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14:paraId="1AE8FFF8" w14:textId="77777777" w:rsidR="008576C6" w:rsidRPr="008576C6" w:rsidRDefault="008576C6" w:rsidP="008576C6">
      <w:r>
        <w:rPr>
          <w:rFonts w:hint="eastAsia"/>
        </w:rPr>
        <w:t>正文</w:t>
      </w:r>
    </w:p>
    <w:p w14:paraId="77B09EC3" w14:textId="77777777" w:rsidR="008576C6" w:rsidRPr="008576C6" w:rsidRDefault="008576C6" w:rsidP="008576C6">
      <w:pPr>
        <w:pStyle w:val="10"/>
      </w:pPr>
      <w:r>
        <w:rPr>
          <w:rFonts w:hint="eastAsia"/>
        </w:rPr>
        <w:t>标题</w:t>
      </w:r>
    </w:p>
    <w:sectPr w:rsidR="008576C6" w:rsidRPr="00857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D0C"/>
    <w:multiLevelType w:val="hybridMultilevel"/>
    <w:tmpl w:val="82429008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02459"/>
    <w:multiLevelType w:val="multilevel"/>
    <w:tmpl w:val="1730D7A8"/>
    <w:styleLink w:val="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53F4F1A"/>
    <w:multiLevelType w:val="multilevel"/>
    <w:tmpl w:val="E55C8802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867A7F"/>
    <w:multiLevelType w:val="multilevel"/>
    <w:tmpl w:val="3BD4972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DF20445"/>
    <w:multiLevelType w:val="hybridMultilevel"/>
    <w:tmpl w:val="EE549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344725"/>
    <w:multiLevelType w:val="multilevel"/>
    <w:tmpl w:val="47AE6B7A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A2E5E4B"/>
    <w:multiLevelType w:val="multilevel"/>
    <w:tmpl w:val="955EB6BA"/>
    <w:styleLink w:val="30"/>
    <w:lvl w:ilvl="0">
      <w:start w:val="1"/>
      <w:numFmt w:val="decimal"/>
      <w:lvlText w:val="%1"/>
      <w:lvlJc w:val="left"/>
      <w:pPr>
        <w:ind w:left="283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0" w:hanging="1700"/>
      </w:pPr>
      <w:rPr>
        <w:rFonts w:hint="eastAsia"/>
      </w:rPr>
    </w:lvl>
  </w:abstractNum>
  <w:abstractNum w:abstractNumId="7" w15:restartNumberingAfterBreak="0">
    <w:nsid w:val="2E7740CA"/>
    <w:multiLevelType w:val="hybridMultilevel"/>
    <w:tmpl w:val="9AF4E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860BA7"/>
    <w:multiLevelType w:val="multilevel"/>
    <w:tmpl w:val="99BC5F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7460AE1"/>
    <w:multiLevelType w:val="hybridMultilevel"/>
    <w:tmpl w:val="3F227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D0024E"/>
    <w:multiLevelType w:val="hybridMultilevel"/>
    <w:tmpl w:val="3FC49482"/>
    <w:lvl w:ilvl="0" w:tplc="EF205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0804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6CD2036"/>
    <w:multiLevelType w:val="multilevel"/>
    <w:tmpl w:val="664E55BE"/>
    <w:styleLink w:val="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7236808"/>
    <w:multiLevelType w:val="multilevel"/>
    <w:tmpl w:val="50E4C0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B4A47E8"/>
    <w:multiLevelType w:val="multilevel"/>
    <w:tmpl w:val="2A7C21E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B753BAB"/>
    <w:multiLevelType w:val="hybridMultilevel"/>
    <w:tmpl w:val="AE08D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B532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1CD0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CC1432C"/>
    <w:multiLevelType w:val="multilevel"/>
    <w:tmpl w:val="E02C7AC6"/>
    <w:styleLink w:val="4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7F9546F2"/>
    <w:multiLevelType w:val="multilevel"/>
    <w:tmpl w:val="695E94AE"/>
    <w:styleLink w:val="5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4"/>
  </w:num>
  <w:num w:numId="6">
    <w:abstractNumId w:val="16"/>
  </w:num>
  <w:num w:numId="7">
    <w:abstractNumId w:val="11"/>
  </w:num>
  <w:num w:numId="8">
    <w:abstractNumId w:val="17"/>
  </w:num>
  <w:num w:numId="9">
    <w:abstractNumId w:val="8"/>
  </w:num>
  <w:num w:numId="10">
    <w:abstractNumId w:val="13"/>
  </w:num>
  <w:num w:numId="11">
    <w:abstractNumId w:val="14"/>
  </w:num>
  <w:num w:numId="12">
    <w:abstractNumId w:val="5"/>
  </w:num>
  <w:num w:numId="13">
    <w:abstractNumId w:val="2"/>
  </w:num>
  <w:num w:numId="14">
    <w:abstractNumId w:val="12"/>
  </w:num>
  <w:num w:numId="15">
    <w:abstractNumId w:val="6"/>
  </w:num>
  <w:num w:numId="16">
    <w:abstractNumId w:val="18"/>
  </w:num>
  <w:num w:numId="17">
    <w:abstractNumId w:val="19"/>
  </w:num>
  <w:num w:numId="18">
    <w:abstractNumId w:val="1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3D"/>
    <w:rsid w:val="001E0DB6"/>
    <w:rsid w:val="003336C4"/>
    <w:rsid w:val="00603B1E"/>
    <w:rsid w:val="006514BC"/>
    <w:rsid w:val="006955CE"/>
    <w:rsid w:val="008576C6"/>
    <w:rsid w:val="00A3723D"/>
    <w:rsid w:val="00AB7F86"/>
    <w:rsid w:val="00B0791D"/>
    <w:rsid w:val="00CE3739"/>
    <w:rsid w:val="00D4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BFB84"/>
  <w15:chartTrackingRefBased/>
  <w15:docId w15:val="{2C4DDBCD-E776-6947-997F-DDA6B9DB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6C6"/>
    <w:pPr>
      <w:widowControl w:val="0"/>
      <w:spacing w:line="360" w:lineRule="auto"/>
      <w:jc w:val="both"/>
    </w:pPr>
    <w:rPr>
      <w:rFonts w:eastAsia="宋体" w:cs="Times New Roman (正文 CS 字体)"/>
      <w:szCs w:val="22"/>
    </w:rPr>
  </w:style>
  <w:style w:type="paragraph" w:styleId="10">
    <w:name w:val="heading 1"/>
    <w:basedOn w:val="a"/>
    <w:next w:val="a"/>
    <w:link w:val="11"/>
    <w:uiPriority w:val="9"/>
    <w:qFormat/>
    <w:rsid w:val="00B0791D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B0791D"/>
    <w:pPr>
      <w:keepNext/>
      <w:keepLines/>
      <w:numPr>
        <w:ilvl w:val="1"/>
        <w:numId w:val="1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B0791D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B0791D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B0791D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0791D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91D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91D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91D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5CE"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rsid w:val="006955CE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6955CE"/>
    <w:pPr>
      <w:widowControl w:val="0"/>
      <w:jc w:val="both"/>
    </w:pPr>
    <w:rPr>
      <w:szCs w:val="22"/>
    </w:rPr>
  </w:style>
  <w:style w:type="character" w:customStyle="1" w:styleId="21">
    <w:name w:val="标题 2 字符"/>
    <w:basedOn w:val="a0"/>
    <w:link w:val="2"/>
    <w:uiPriority w:val="9"/>
    <w:rsid w:val="00B079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"/>
    <w:uiPriority w:val="9"/>
    <w:rsid w:val="006955CE"/>
    <w:rPr>
      <w:rFonts w:eastAsia="宋体" w:cs="Times New Roman (正文 CS 字体)"/>
      <w:b/>
      <w:bCs/>
      <w:sz w:val="32"/>
      <w:szCs w:val="32"/>
    </w:rPr>
  </w:style>
  <w:style w:type="character" w:customStyle="1" w:styleId="41">
    <w:name w:val="标题 4 字符"/>
    <w:basedOn w:val="a0"/>
    <w:link w:val="4"/>
    <w:uiPriority w:val="9"/>
    <w:rsid w:val="006955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"/>
    <w:uiPriority w:val="9"/>
    <w:rsid w:val="006955CE"/>
    <w:rPr>
      <w:rFonts w:eastAsia="宋体" w:cs="Times New Roman (正文 CS 字体)"/>
      <w:b/>
      <w:bCs/>
      <w:sz w:val="28"/>
      <w:szCs w:val="28"/>
    </w:rPr>
  </w:style>
  <w:style w:type="numbering" w:customStyle="1" w:styleId="1">
    <w:name w:val="当前列表1"/>
    <w:uiPriority w:val="99"/>
    <w:rsid w:val="00B0791D"/>
    <w:pPr>
      <w:numPr>
        <w:numId w:val="13"/>
      </w:numPr>
    </w:pPr>
  </w:style>
  <w:style w:type="numbering" w:customStyle="1" w:styleId="20">
    <w:name w:val="当前列表2"/>
    <w:uiPriority w:val="99"/>
    <w:rsid w:val="00B0791D"/>
    <w:pPr>
      <w:numPr>
        <w:numId w:val="14"/>
      </w:numPr>
    </w:pPr>
  </w:style>
  <w:style w:type="numbering" w:customStyle="1" w:styleId="30">
    <w:name w:val="当前列表3"/>
    <w:uiPriority w:val="99"/>
    <w:rsid w:val="00B0791D"/>
    <w:pPr>
      <w:numPr>
        <w:numId w:val="15"/>
      </w:numPr>
    </w:pPr>
  </w:style>
  <w:style w:type="character" w:customStyle="1" w:styleId="61">
    <w:name w:val="标题 6 字符"/>
    <w:basedOn w:val="a0"/>
    <w:link w:val="60"/>
    <w:uiPriority w:val="9"/>
    <w:semiHidden/>
    <w:rsid w:val="00B0791D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B0791D"/>
    <w:rPr>
      <w:rFonts w:eastAsia="宋体" w:cs="Times New Roman (正文 CS 字体)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0791D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B0791D"/>
    <w:rPr>
      <w:rFonts w:asciiTheme="majorHAnsi" w:eastAsiaTheme="majorEastAsia" w:hAnsiTheme="majorHAnsi" w:cstheme="majorBidi"/>
      <w:szCs w:val="21"/>
    </w:rPr>
  </w:style>
  <w:style w:type="numbering" w:customStyle="1" w:styleId="40">
    <w:name w:val="当前列表4"/>
    <w:uiPriority w:val="99"/>
    <w:rsid w:val="00B0791D"/>
    <w:pPr>
      <w:numPr>
        <w:numId w:val="16"/>
      </w:numPr>
    </w:pPr>
  </w:style>
  <w:style w:type="numbering" w:customStyle="1" w:styleId="50">
    <w:name w:val="当前列表5"/>
    <w:uiPriority w:val="99"/>
    <w:rsid w:val="00B0791D"/>
    <w:pPr>
      <w:numPr>
        <w:numId w:val="17"/>
      </w:numPr>
    </w:pPr>
  </w:style>
  <w:style w:type="numbering" w:customStyle="1" w:styleId="6">
    <w:name w:val="当前列表6"/>
    <w:uiPriority w:val="99"/>
    <w:rsid w:val="00B0791D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yanhui/Workspace/Doc/iCredit/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yanhui li</dc:creator>
  <cp:keywords/>
  <dc:description/>
  <cp:lastModifiedBy>yanhui li</cp:lastModifiedBy>
  <cp:revision>1</cp:revision>
  <dcterms:created xsi:type="dcterms:W3CDTF">2022-02-21T03:09:00Z</dcterms:created>
  <dcterms:modified xsi:type="dcterms:W3CDTF">2022-02-21T03:09:00Z</dcterms:modified>
</cp:coreProperties>
</file>